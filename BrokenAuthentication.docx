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17369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2AA5CC0" wp14:editId="1CB5197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4EA4E0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E5478E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A9E399A" wp14:editId="683DFFF1">
                      <wp:extent cx="3528695" cy="16002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60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253BCD" w14:textId="08583077" w:rsidR="00D077E9" w:rsidRPr="00D86945" w:rsidRDefault="00DF5917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Broken Authentication Mitigation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9E39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" filled="f" stroked="f" strokeweight=".5pt">
                      <v:textbox>
                        <w:txbxContent>
                          <w:p w14:paraId="5C253BCD" w14:textId="08583077" w:rsidR="00D077E9" w:rsidRPr="00D86945" w:rsidRDefault="00DF5917" w:rsidP="00D077E9">
                            <w:pPr>
                              <w:pStyle w:val="Title"/>
                              <w:spacing w:after="0"/>
                            </w:pPr>
                            <w:r>
                              <w:t>Broken Authentication Mitigation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2F6E634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5F630F" wp14:editId="1868293E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7BF4D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5D0E0C5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BF529B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5BBFF53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CBA00467E8AB4968AB3B84D9684E4089"/>
              </w:placeholder>
              <w15:appearance w15:val="hidden"/>
            </w:sdtPr>
            <w:sdtEndPr/>
            <w:sdtContent>
              <w:p w14:paraId="194BC4F4" w14:textId="0535CD79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C12499">
                  <w:rPr>
                    <w:rStyle w:val="SubtitleChar"/>
                    <w:b w:val="0"/>
                    <w:noProof/>
                  </w:rPr>
                  <w:t>May 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0ACF80E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F02ED7D" wp14:editId="5E5DB691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44A1D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590397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8F867A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CACABEA" w14:textId="6B6B572B" w:rsidR="00D077E9" w:rsidRDefault="009F64BC" w:rsidP="00D077E9">
            <w:sdt>
              <w:sdtPr>
                <w:id w:val="-1740469667"/>
                <w:placeholder>
                  <w:docPart w:val="FEF1B709DA654545B40E783F133D01F9"/>
                </w:placeholder>
                <w15:appearance w15:val="hidden"/>
              </w:sdtPr>
              <w:sdtEndPr/>
              <w:sdtContent>
                <w:r w:rsidR="00DF5917">
                  <w:t>The companies company.</w:t>
                </w:r>
              </w:sdtContent>
            </w:sdt>
          </w:p>
          <w:p w14:paraId="574BDF5D" w14:textId="4008A207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AEAC51B100DC492EBED9360107FC4E7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DF5917">
                  <w:t>Derek McPeak</w:t>
                </w:r>
              </w:sdtContent>
            </w:sdt>
          </w:p>
          <w:p w14:paraId="14C4C4D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E3051DE" w14:textId="77777777"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4C31B0B7" wp14:editId="295546BB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873D23" wp14:editId="2A415350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1D22E6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25F79C" wp14:editId="7698E373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129918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FB52070" w14:textId="1F1C4376" w:rsidR="0087605E" w:rsidRDefault="00DF5917" w:rsidP="00DF027C">
      <w:r>
        <w:lastRenderedPageBreak/>
        <w:t xml:space="preserve">Vulnerability – Employees creating passwords that have been compromised and leaked. This will give bad actors a head-start into getting credentials for a user.   </w:t>
      </w:r>
    </w:p>
    <w:p w14:paraId="255A6C50" w14:textId="18F9FBC0" w:rsidR="00DF5917" w:rsidRDefault="00DF5917" w:rsidP="00DF027C"/>
    <w:p w14:paraId="493BC18D" w14:textId="5BF1967B" w:rsidR="00DF5917" w:rsidRDefault="00DF5917" w:rsidP="00DF027C">
      <w:r>
        <w:t xml:space="preserve">Company risk - The risk </w:t>
      </w:r>
      <w:r w:rsidR="00272FCF">
        <w:t xml:space="preserve">of broken authentication </w:t>
      </w:r>
      <w:r>
        <w:t xml:space="preserve">to the company is an </w:t>
      </w:r>
      <w:r w:rsidR="00900B3F">
        <w:t>employee’s</w:t>
      </w:r>
      <w:r>
        <w:t xml:space="preserve"> credentials </w:t>
      </w:r>
      <w:r w:rsidR="00900B3F">
        <w:t xml:space="preserve">being leaked causing a bad actor to being able to access company systems allowing for a data spill. </w:t>
      </w:r>
    </w:p>
    <w:p w14:paraId="31692A40" w14:textId="1B485B4B" w:rsidR="00900B3F" w:rsidRDefault="00900B3F" w:rsidP="00DF027C"/>
    <w:p w14:paraId="41E31A06" w14:textId="60B2F3DD" w:rsidR="00900B3F" w:rsidRDefault="00900B3F" w:rsidP="00DF027C">
      <w:r w:rsidRPr="00900B3F">
        <w:rPr>
          <w:noProof/>
        </w:rPr>
        <w:drawing>
          <wp:inline distT="0" distB="0" distL="0" distR="0" wp14:anchorId="6FC0F90A" wp14:editId="42AC2276">
            <wp:extent cx="6309360" cy="1042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24DCF" w14:textId="10F49C26" w:rsidR="00900B3F" w:rsidRDefault="00900B3F" w:rsidP="00DF027C"/>
    <w:p w14:paraId="13171F4C" w14:textId="6B43D314" w:rsidR="00900B3F" w:rsidRDefault="007A38DC" w:rsidP="00DF027C">
      <w:r>
        <w:t xml:space="preserve">Correction – The current state of the code, it will allow a user to generate a password of any quality and length. This creates a security vulnerability for our company by proxy of our employee’s password. The new password will force the user to create a password that has not been previously compromised. </w:t>
      </w:r>
    </w:p>
    <w:p w14:paraId="560BDB85" w14:textId="77777777" w:rsidR="007A38DC" w:rsidRDefault="007A38DC" w:rsidP="00DF027C"/>
    <w:p w14:paraId="054CEC36" w14:textId="724932FB" w:rsidR="007A38DC" w:rsidRDefault="007A38DC" w:rsidP="00DF027C">
      <w:r w:rsidRPr="007A38DC">
        <w:rPr>
          <w:noProof/>
        </w:rPr>
        <w:drawing>
          <wp:inline distT="0" distB="0" distL="0" distR="0" wp14:anchorId="4FC71573" wp14:editId="238EBBDD">
            <wp:extent cx="5620534" cy="933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6168" w14:textId="5935BF9D" w:rsidR="007A38DC" w:rsidRDefault="007A38DC" w:rsidP="00DF027C"/>
    <w:p w14:paraId="7E04D0AF" w14:textId="3396B7FB" w:rsidR="007A38DC" w:rsidRDefault="007A38DC" w:rsidP="00DF027C">
      <w:r w:rsidRPr="007A38DC">
        <w:rPr>
          <w:noProof/>
        </w:rPr>
        <w:lastRenderedPageBreak/>
        <w:drawing>
          <wp:inline distT="0" distB="0" distL="0" distR="0" wp14:anchorId="7C403B44" wp14:editId="0237D944">
            <wp:extent cx="6309360" cy="3126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ED75" w14:textId="49472C56" w:rsidR="007A38DC" w:rsidRDefault="007A38DC" w:rsidP="00DF027C"/>
    <w:p w14:paraId="4A7CC18C" w14:textId="1F978D5F" w:rsidR="007A38DC" w:rsidRDefault="007A38DC" w:rsidP="00DF027C">
      <w:r>
        <w:t xml:space="preserve">The first screen shot, shows the password being tested. This will just tell if it has been compromised, there are no rules in place if a password has been compromised. </w:t>
      </w:r>
    </w:p>
    <w:p w14:paraId="0EC8E5E5" w14:textId="10B41D07" w:rsidR="00272FCF" w:rsidRDefault="007A38DC" w:rsidP="00DF027C">
      <w:r>
        <w:t>The second screen shot, shows a loop that will run a maximum of five times. If a</w:t>
      </w:r>
      <w:r w:rsidR="00272FCF">
        <w:t>n</w:t>
      </w:r>
      <w:r>
        <w:t xml:space="preserve"> employee is unable to create a password</w:t>
      </w:r>
      <w:r w:rsidR="00272FCF">
        <w:t xml:space="preserve"> in five attempts,</w:t>
      </w:r>
      <w:r>
        <w:t xml:space="preserve"> that has not </w:t>
      </w:r>
      <w:r w:rsidR="00272FCF">
        <w:t>been compromised, it directs them to contact IT who will create a secure password for them.</w:t>
      </w:r>
    </w:p>
    <w:p w14:paraId="68CA3EFA" w14:textId="31DEE7D2" w:rsidR="00272FCF" w:rsidRDefault="00272FCF" w:rsidP="00DF027C"/>
    <w:p w14:paraId="4F702573" w14:textId="6246519A" w:rsidR="00272FCF" w:rsidRDefault="00272FCF" w:rsidP="00DF027C">
      <w:r>
        <w:t xml:space="preserve">The code will be tested for further vulnerabilities, passing those tests the code will be moved into production. </w:t>
      </w:r>
    </w:p>
    <w:p w14:paraId="3EB56E6A" w14:textId="5E26CB04" w:rsidR="00272FCF" w:rsidRDefault="00272FCF" w:rsidP="00DF027C"/>
    <w:p w14:paraId="11474C98" w14:textId="40B514A0" w:rsidR="00272FCF" w:rsidRDefault="00272FCF" w:rsidP="00DF027C">
      <w:r>
        <w:t xml:space="preserve">Approval granted by </w:t>
      </w:r>
      <w:r w:rsidR="00C12499">
        <w:t>Manager</w:t>
      </w:r>
      <w:r>
        <w:t xml:space="preserve">. </w:t>
      </w:r>
    </w:p>
    <w:p w14:paraId="7B46990A" w14:textId="77777777" w:rsidR="00272FCF" w:rsidRPr="00D70D02" w:rsidRDefault="00272FCF" w:rsidP="00DF027C"/>
    <w:sectPr w:rsidR="00272FCF" w:rsidRPr="00D70D02" w:rsidSect="00DF027C">
      <w:headerReference w:type="default" r:id="rId13"/>
      <w:footerReference w:type="default" r:id="rId14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4963D" w14:textId="77777777" w:rsidR="009F64BC" w:rsidRDefault="009F64BC">
      <w:r>
        <w:separator/>
      </w:r>
    </w:p>
    <w:p w14:paraId="33044B86" w14:textId="77777777" w:rsidR="009F64BC" w:rsidRDefault="009F64BC"/>
  </w:endnote>
  <w:endnote w:type="continuationSeparator" w:id="0">
    <w:p w14:paraId="03F0499E" w14:textId="77777777" w:rsidR="009F64BC" w:rsidRDefault="009F64BC">
      <w:r>
        <w:continuationSeparator/>
      </w:r>
    </w:p>
    <w:p w14:paraId="3444F469" w14:textId="77777777" w:rsidR="009F64BC" w:rsidRDefault="009F6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479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8899AA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D8800" w14:textId="77777777" w:rsidR="009F64BC" w:rsidRDefault="009F64BC">
      <w:r>
        <w:separator/>
      </w:r>
    </w:p>
    <w:p w14:paraId="59D734E0" w14:textId="77777777" w:rsidR="009F64BC" w:rsidRDefault="009F64BC"/>
  </w:footnote>
  <w:footnote w:type="continuationSeparator" w:id="0">
    <w:p w14:paraId="18466A9A" w14:textId="77777777" w:rsidR="009F64BC" w:rsidRDefault="009F64BC">
      <w:r>
        <w:continuationSeparator/>
      </w:r>
    </w:p>
    <w:p w14:paraId="607449B8" w14:textId="77777777" w:rsidR="009F64BC" w:rsidRDefault="009F6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BB052A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FA518AB" w14:textId="77777777" w:rsidR="00D077E9" w:rsidRDefault="00D077E9">
          <w:pPr>
            <w:pStyle w:val="Header"/>
          </w:pPr>
        </w:p>
      </w:tc>
    </w:tr>
  </w:tbl>
  <w:p w14:paraId="365EC3BB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17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72FCF"/>
    <w:rsid w:val="00284348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A38DC"/>
    <w:rsid w:val="007C6B52"/>
    <w:rsid w:val="007D16C5"/>
    <w:rsid w:val="00862FE4"/>
    <w:rsid w:val="0086389A"/>
    <w:rsid w:val="0087605E"/>
    <w:rsid w:val="008B1FEE"/>
    <w:rsid w:val="00900B3F"/>
    <w:rsid w:val="00903C32"/>
    <w:rsid w:val="00916B16"/>
    <w:rsid w:val="009173B9"/>
    <w:rsid w:val="0093335D"/>
    <w:rsid w:val="0093613E"/>
    <w:rsid w:val="00943026"/>
    <w:rsid w:val="00966B81"/>
    <w:rsid w:val="009C7720"/>
    <w:rsid w:val="009F64BC"/>
    <w:rsid w:val="00A23AFA"/>
    <w:rsid w:val="00A31B3E"/>
    <w:rsid w:val="00A532F3"/>
    <w:rsid w:val="00A76F66"/>
    <w:rsid w:val="00A8489E"/>
    <w:rsid w:val="00AC29F3"/>
    <w:rsid w:val="00B231E5"/>
    <w:rsid w:val="00C02B87"/>
    <w:rsid w:val="00C12499"/>
    <w:rsid w:val="00C4086D"/>
    <w:rsid w:val="00CA1896"/>
    <w:rsid w:val="00CB5B28"/>
    <w:rsid w:val="00CF5371"/>
    <w:rsid w:val="00D0323A"/>
    <w:rsid w:val="00D0559F"/>
    <w:rsid w:val="00D077E9"/>
    <w:rsid w:val="00D146D8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5917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90BF"/>
  <w15:docId w15:val="{66D532B9-4258-4C6A-81FE-5D1DCAA9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dmc\AppData\Local\Microsoft\Office\16.0\DTS\en-US%7bD12FC3AF-E363-4455-8A71-612D35F19A38%7d\%7bED84D228-AEC8-4348-92A2-EE46F21B26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00467E8AB4968AB3B84D9684E4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1C15-58B3-474A-B4C3-0917E1DE71A9}"/>
      </w:docPartPr>
      <w:docPartBody>
        <w:p w:rsidR="00945373" w:rsidRDefault="00C6093C">
          <w:pPr>
            <w:pStyle w:val="CBA00467E8AB4968AB3B84D9684E408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FEF1B709DA654545B40E783F133D0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189B2-6163-4850-9245-EC33958E54E5}"/>
      </w:docPartPr>
      <w:docPartBody>
        <w:p w:rsidR="00945373" w:rsidRDefault="00C6093C">
          <w:pPr>
            <w:pStyle w:val="FEF1B709DA654545B40E783F133D01F9"/>
          </w:pPr>
          <w:r>
            <w:t>COMPANY NAME</w:t>
          </w:r>
        </w:p>
      </w:docPartBody>
    </w:docPart>
    <w:docPart>
      <w:docPartPr>
        <w:name w:val="AEAC51B100DC492EBED9360107FC4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BFCB9-F9A7-4A53-8950-652FDF89FB20}"/>
      </w:docPartPr>
      <w:docPartBody>
        <w:p w:rsidR="00945373" w:rsidRDefault="00C6093C">
          <w:pPr>
            <w:pStyle w:val="AEAC51B100DC492EBED9360107FC4E7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3C"/>
    <w:rsid w:val="001F2691"/>
    <w:rsid w:val="00945373"/>
    <w:rsid w:val="00C6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BA00467E8AB4968AB3B84D9684E4089">
    <w:name w:val="CBA00467E8AB4968AB3B84D9684E4089"/>
  </w:style>
  <w:style w:type="paragraph" w:customStyle="1" w:styleId="FEF1B709DA654545B40E783F133D01F9">
    <w:name w:val="FEF1B709DA654545B40E783F133D01F9"/>
  </w:style>
  <w:style w:type="paragraph" w:customStyle="1" w:styleId="AEAC51B100DC492EBED9360107FC4E71">
    <w:name w:val="AEAC51B100DC492EBED9360107FC4E71"/>
  </w:style>
  <w:style w:type="paragraph" w:customStyle="1" w:styleId="3A3D5281800A44DA90166BAA4AE173FA">
    <w:name w:val="3A3D5281800A44DA90166BAA4AE173FA"/>
  </w:style>
  <w:style w:type="paragraph" w:customStyle="1" w:styleId="167C1F6974E64F83BDCB362B12F32A94">
    <w:name w:val="167C1F6974E64F83BDCB362B12F32A94"/>
  </w:style>
  <w:style w:type="paragraph" w:customStyle="1" w:styleId="36562C38D2CE42EFBD1CA260F25DAAF2">
    <w:name w:val="36562C38D2CE42EFBD1CA260F25DAAF2"/>
  </w:style>
  <w:style w:type="paragraph" w:customStyle="1" w:styleId="153CFCF4111F4218BEE63284A827BBF4">
    <w:name w:val="153CFCF4111F4218BEE63284A827BBF4"/>
  </w:style>
  <w:style w:type="paragraph" w:customStyle="1" w:styleId="B7B77DC58F1749588D611A741BDD9C4C">
    <w:name w:val="B7B77DC58F1749588D611A741BDD9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Derek McPeak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{ED84D228-AEC8-4348-92A2-EE46F21B26C9}tf16392850_win32.dotx</Template>
  <TotalTime>47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 McPeak</dc:creator>
  <cp:keywords/>
  <cp:lastModifiedBy>McPeak, Derek (dmcpeak2@student.cccs.edu)</cp:lastModifiedBy>
  <cp:revision>2</cp:revision>
  <cp:lastPrinted>2006-08-01T17:47:00Z</cp:lastPrinted>
  <dcterms:created xsi:type="dcterms:W3CDTF">2021-05-02T20:55:00Z</dcterms:created>
  <dcterms:modified xsi:type="dcterms:W3CDTF">2021-05-03T20:43:00Z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